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F167" w14:textId="1D70AA12" w:rsidR="00A979E1" w:rsidRDefault="00AE1A8F" w:rsidP="0035795C">
      <w:pPr>
        <w:pStyle w:val="Title"/>
      </w:pPr>
      <w:r>
        <w:t>Final Year Project Meeting 2</w:t>
      </w:r>
      <w:r w:rsidR="00A979E1">
        <w:t xml:space="preserve"> </w:t>
      </w:r>
      <w:sdt>
        <w:sdtPr>
          <w:alias w:val="Vertical line seperator:"/>
          <w:tag w:val="Vertical line seperator:"/>
          <w:id w:val="1874568466"/>
          <w:placeholder>
            <w:docPart w:val="75198BF74888421A9CA7879754CBE0D4"/>
          </w:placeholder>
          <w:temporary/>
          <w:showingPlcHdr/>
          <w15:appearance w15:val="hidden"/>
        </w:sdtPr>
        <w:sdtEndPr/>
        <w:sdtContent>
          <w:r w:rsidR="00A979E1">
            <w:t>|</w:t>
          </w:r>
        </w:sdtContent>
      </w:sdt>
      <w:sdt>
        <w:sdtPr>
          <w:rPr>
            <w:rStyle w:val="SubtleReference"/>
          </w:rPr>
          <w:alias w:val="Minutes:"/>
          <w:tag w:val="Minutes:"/>
          <w:id w:val="324875599"/>
          <w:placeholder>
            <w:docPart w:val="CF6787761C4745F48100778F1E64B838"/>
          </w:placeholder>
          <w:temporary/>
          <w:showingPlcHdr/>
          <w15:appearance w15:val="hidden"/>
        </w:sdtPr>
        <w:sdtEndPr>
          <w:rPr>
            <w:rStyle w:val="DefaultParagraphFont"/>
            <w:caps w:val="0"/>
          </w:rPr>
        </w:sdtEndPr>
        <w:sdtContent>
          <w:r w:rsidR="00CB50F2" w:rsidRPr="00CB50F2">
            <w:rPr>
              <w:rStyle w:val="SubtleReference"/>
            </w:rPr>
            <w:t>Minutes</w:t>
          </w:r>
        </w:sdtContent>
      </w:sdt>
    </w:p>
    <w:p w14:paraId="355BE312" w14:textId="2E3E5179" w:rsidR="00A979E1" w:rsidRDefault="00AE1A8F" w:rsidP="00A979E1">
      <w:pPr>
        <w:pStyle w:val="Heading2"/>
      </w:pPr>
      <w:r>
        <w:t>29</w:t>
      </w:r>
      <w:r w:rsidR="000E26DE">
        <w:t>/</w:t>
      </w:r>
      <w:r>
        <w:t>11</w:t>
      </w:r>
      <w:r w:rsidR="000E26DE">
        <w:t>/201</w:t>
      </w:r>
      <w:r w:rsidR="00C600CA">
        <w:t>9</w:t>
      </w:r>
      <w:r w:rsidR="00A979E1">
        <w:t xml:space="preserve"> </w:t>
      </w:r>
      <w:r w:rsidR="00A979E1" w:rsidRPr="003665F5">
        <w:rPr>
          <w:rStyle w:val="SubtleEmphasis"/>
        </w:rPr>
        <w:t xml:space="preserve">| </w:t>
      </w:r>
      <w:r>
        <w:rPr>
          <w:rStyle w:val="SubtleEmphasis"/>
        </w:rPr>
        <w:t>09</w:t>
      </w:r>
      <w:r w:rsidR="000E26DE">
        <w:rPr>
          <w:rStyle w:val="SubtleEmphasis"/>
        </w:rPr>
        <w:t>:00</w:t>
      </w:r>
      <w:r w:rsidR="00E15EEF">
        <w:rPr>
          <w:rStyle w:val="SubtleEmphasis"/>
        </w:rPr>
        <w:t>a</w:t>
      </w:r>
      <w:r w:rsidR="000E26DE">
        <w:rPr>
          <w:rStyle w:val="SubtleEmphasis"/>
        </w:rPr>
        <w:t>m</w:t>
      </w:r>
      <w:r w:rsidR="00A979E1">
        <w:t xml:space="preserve"> |  </w:t>
      </w:r>
      <w:sdt>
        <w:sdtPr>
          <w:rPr>
            <w:rStyle w:val="SubtleEmphasis"/>
          </w:rPr>
          <w:alias w:val="Enter location:"/>
          <w:tag w:val="Enter location:"/>
          <w:id w:val="465398058"/>
          <w:placeholder>
            <w:docPart w:val="6C55A6E36AC547679A404ADE1CCA8C6D"/>
          </w:placeholder>
          <w:showingPlcHdr/>
          <w15:appearance w15:val="hidden"/>
        </w:sdtPr>
        <w:sdtEndPr>
          <w:rPr>
            <w:rStyle w:val="DefaultParagraphFont"/>
            <w:i w:val="0"/>
            <w:iCs w:val="0"/>
            <w:color w:val="9F2936" w:themeColor="accent2"/>
          </w:rPr>
        </w:sdtEndPr>
        <w:sdtContent>
          <w:r w:rsidR="00A979E1">
            <w:rPr>
              <w:rStyle w:val="SubtleEmphasis"/>
            </w:rPr>
            <w:t>Location</w:t>
          </w:r>
        </w:sdtContent>
      </w:sdt>
      <w:r w:rsidR="000E26DE">
        <w:rPr>
          <w:rStyle w:val="SubtleEmphasis"/>
        </w:rPr>
        <w:t xml:space="preserve">: </w:t>
      </w:r>
      <w:r>
        <w:rPr>
          <w:rStyle w:val="SubtleEmphasis"/>
        </w:rPr>
        <w:t>ARTC L3 – Watt Meeting Room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14:paraId="07314A8B" w14:textId="77777777" w:rsidTr="00DA58C1">
        <w:tc>
          <w:tcPr>
            <w:tcW w:w="5400" w:type="dxa"/>
          </w:tcPr>
          <w:tbl>
            <w:tblPr>
              <w:tblW w:w="4827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0"/>
              <w:gridCol w:w="2804"/>
            </w:tblGrid>
            <w:tr w:rsidR="00A979E1" w14:paraId="04BB8D91" w14:textId="77777777" w:rsidTr="00AE1A8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122FD89" w14:textId="77777777" w:rsidR="00A979E1" w:rsidRPr="00A979E1" w:rsidRDefault="00FE6B05" w:rsidP="00A979E1">
                  <w:pPr>
                    <w:pStyle w:val="Heading3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78E5F1604770488C9297D88F41727BA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6653BFF" w14:textId="427C7FDE" w:rsidR="00A979E1" w:rsidRPr="005E709A" w:rsidRDefault="00AE1A8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Michael Labastida</w:t>
                  </w:r>
                </w:p>
              </w:tc>
            </w:tr>
            <w:tr w:rsidR="00A979E1" w14:paraId="1F06EF1B" w14:textId="77777777" w:rsidTr="00AE1A8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2A32A4AE" w14:textId="77777777" w:rsidR="00A979E1" w:rsidRPr="00A979E1" w:rsidRDefault="00FE6B05" w:rsidP="00A979E1">
                  <w:pPr>
                    <w:pStyle w:val="Heading3"/>
                  </w:pPr>
                  <w:sdt>
                    <w:sdtPr>
                      <w:alias w:val="Type of meeting:"/>
                      <w:tag w:val="Type of meeting:"/>
                      <w:id w:val="1356456911"/>
                      <w:placeholder>
                        <w:docPart w:val="99D9AADD1EEE42A0B2C4D2990F06CA1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Type of meeting</w:t>
                      </w:r>
                    </w:sdtContent>
                  </w:sdt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73E4791B" w14:textId="6A4D74ED" w:rsidR="00A979E1" w:rsidRPr="005E709A" w:rsidRDefault="00AE1A8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Progress Update</w:t>
                  </w:r>
                  <w:r w:rsidR="00651B8E"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4F54B832" w14:textId="77777777" w:rsidTr="00AE1A8F">
              <w:trPr>
                <w:trHeight w:val="583"/>
              </w:trPr>
              <w:sdt>
                <w:sdtPr>
                  <w:alias w:val="Facilitator:"/>
                  <w:tag w:val="Facilitator:"/>
                  <w:id w:val="-1618515975"/>
                  <w:placeholder>
                    <w:docPart w:val="7DC2D920E9444EF0B557CE31F20C52D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0" w:type="dxa"/>
                      <w:tcBorders>
                        <w:left w:val="nil"/>
                      </w:tcBorders>
                    </w:tcPr>
                    <w:p w14:paraId="680FA0AB" w14:textId="77777777" w:rsidR="00A979E1" w:rsidRPr="00A979E1" w:rsidRDefault="00A979E1" w:rsidP="00A979E1">
                      <w:pPr>
                        <w:pStyle w:val="Heading3"/>
                      </w:pPr>
                      <w:r w:rsidRPr="00A979E1">
                        <w:t>Facilitator</w:t>
                      </w:r>
                    </w:p>
                  </w:tc>
                </w:sdtContent>
              </w:sdt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3A93B35D" w14:textId="041CD2BA" w:rsidR="002102B5" w:rsidRPr="005E709A" w:rsidRDefault="00AE1A8F" w:rsidP="00DA58C1">
                  <w:pPr>
                    <w:spacing w:after="0"/>
                    <w:rPr>
                      <w:rFonts w:asciiTheme="majorHAnsi" w:hAnsiTheme="majorHAnsi"/>
                    </w:rPr>
                  </w:pPr>
                  <w:r>
                    <w:rPr>
                      <w:rFonts w:asciiTheme="majorHAnsi" w:hAnsiTheme="majorHAnsi"/>
                    </w:rPr>
                    <w:t>Michael Labastida</w:t>
                  </w:r>
                  <w:r w:rsidRPr="005E709A">
                    <w:rPr>
                      <w:rFonts w:asciiTheme="majorHAnsi" w:hAnsiTheme="majorHAnsi"/>
                    </w:rPr>
                    <w:t xml:space="preserve"> </w:t>
                  </w:r>
                </w:p>
              </w:tc>
            </w:tr>
            <w:tr w:rsidR="00A979E1" w14:paraId="148F3E19" w14:textId="77777777" w:rsidTr="00AE1A8F">
              <w:trPr>
                <w:trHeight w:val="605"/>
              </w:trPr>
              <w:tc>
                <w:tcPr>
                  <w:tcW w:w="2400" w:type="dxa"/>
                  <w:tcBorders>
                    <w:left w:val="nil"/>
                  </w:tcBorders>
                </w:tcPr>
                <w:p w14:paraId="77B0CD65" w14:textId="77777777" w:rsidR="00A979E1" w:rsidRPr="00A979E1" w:rsidRDefault="00A979E1" w:rsidP="000E26DE">
                  <w:pPr>
                    <w:pStyle w:val="Heading3"/>
                    <w:ind w:left="0"/>
                  </w:pPr>
                </w:p>
              </w:tc>
              <w:tc>
                <w:tcPr>
                  <w:tcW w:w="2804" w:type="dxa"/>
                  <w:tcBorders>
                    <w:right w:val="single" w:sz="8" w:space="0" w:color="F07F09" w:themeColor="accent1"/>
                  </w:tcBorders>
                </w:tcPr>
                <w:p w14:paraId="54C494D9" w14:textId="77777777" w:rsidR="00A979E1" w:rsidRDefault="00A979E1" w:rsidP="000E26DE">
                  <w:pPr>
                    <w:spacing w:after="0"/>
                    <w:ind w:left="0"/>
                  </w:pPr>
                </w:p>
              </w:tc>
            </w:tr>
          </w:tbl>
          <w:p w14:paraId="564E02D2" w14:textId="77777777" w:rsidR="00A979E1" w:rsidRDefault="00A979E1" w:rsidP="00DA58C1">
            <w:pPr>
              <w:spacing w:after="0"/>
            </w:pPr>
          </w:p>
        </w:tc>
        <w:tc>
          <w:tcPr>
            <w:tcW w:w="5400" w:type="dxa"/>
          </w:tcPr>
          <w:p w14:paraId="6AEDF32B" w14:textId="0EF73C99" w:rsidR="000E26DE" w:rsidRDefault="000E26DE" w:rsidP="00E15EEF">
            <w:pPr>
              <w:pStyle w:val="Heading3"/>
            </w:pPr>
            <w:r>
              <w:t>Attendees</w:t>
            </w:r>
          </w:p>
          <w:p w14:paraId="1A2BFE3F" w14:textId="2D88DE7C" w:rsidR="00A979E1" w:rsidRDefault="00AE1A8F" w:rsidP="000E26DE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Michael Labastida (ARTC)</w:t>
            </w:r>
          </w:p>
          <w:p w14:paraId="76CBF3FD" w14:textId="753F7CE3" w:rsidR="00AE1A8F" w:rsidRDefault="00AE1A8F" w:rsidP="000E26DE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Nicholas Tong (ARTC)</w:t>
            </w:r>
          </w:p>
          <w:p w14:paraId="1FA6FF83" w14:textId="729D901B" w:rsidR="00AE1A8F" w:rsidRPr="005E709A" w:rsidRDefault="00AE1A8F" w:rsidP="000E26DE">
            <w:pPr>
              <w:spacing w:after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Sean Tan (ARTC)</w:t>
            </w:r>
          </w:p>
          <w:p w14:paraId="49DB9007" w14:textId="6529792B" w:rsidR="002102B5" w:rsidRDefault="002102B5" w:rsidP="000E26DE">
            <w:pPr>
              <w:spacing w:after="0"/>
            </w:pPr>
            <w:r w:rsidRPr="005E709A">
              <w:rPr>
                <w:rFonts w:asciiTheme="majorHAnsi" w:hAnsiTheme="majorHAnsi"/>
              </w:rPr>
              <w:t xml:space="preserve">Andrew </w:t>
            </w:r>
            <w:proofErr w:type="spellStart"/>
            <w:r w:rsidRPr="005E709A">
              <w:rPr>
                <w:rFonts w:asciiTheme="majorHAnsi" w:hAnsiTheme="majorHAnsi"/>
              </w:rPr>
              <w:t>Woon</w:t>
            </w:r>
            <w:proofErr w:type="spellEnd"/>
            <w:r w:rsidRPr="005E709A">
              <w:rPr>
                <w:rFonts w:asciiTheme="majorHAnsi" w:hAnsiTheme="majorHAnsi"/>
              </w:rPr>
              <w:t xml:space="preserve"> Yong Tian</w:t>
            </w:r>
            <w:r w:rsidR="00AE1A8F">
              <w:rPr>
                <w:rFonts w:asciiTheme="majorHAnsi" w:hAnsiTheme="majorHAnsi"/>
              </w:rPr>
              <w:t xml:space="preserve"> (SIT-</w:t>
            </w:r>
            <w:proofErr w:type="spellStart"/>
            <w:r w:rsidR="00AE1A8F">
              <w:rPr>
                <w:rFonts w:asciiTheme="majorHAnsi" w:hAnsiTheme="majorHAnsi"/>
              </w:rPr>
              <w:t>UofG</w:t>
            </w:r>
            <w:proofErr w:type="spellEnd"/>
            <w:r w:rsidR="00AE1A8F">
              <w:rPr>
                <w:rFonts w:asciiTheme="majorHAnsi" w:hAnsiTheme="majorHAnsi"/>
              </w:rPr>
              <w:t>)</w:t>
            </w:r>
          </w:p>
        </w:tc>
      </w:tr>
    </w:tbl>
    <w:p w14:paraId="09055C7D" w14:textId="77777777" w:rsidR="00A979E1" w:rsidRPr="0029498B" w:rsidRDefault="00FE6B05" w:rsidP="00A979E1">
      <w:pPr>
        <w:pStyle w:val="Heading1"/>
        <w:rPr>
          <w:b w:val="0"/>
        </w:rPr>
      </w:pPr>
      <w:sdt>
        <w:sdtPr>
          <w:alias w:val="Agenda topics:"/>
          <w:tag w:val="Agenda topics:"/>
          <w:id w:val="-877550984"/>
          <w:placeholder>
            <w:docPart w:val="B04CB3C50B4442B8BBEE3F7736FECF11"/>
          </w:placeholder>
          <w:temporary/>
          <w15:appearance w15:val="hidden"/>
        </w:sdtPr>
        <w:sdtEndPr>
          <w:rPr>
            <w:b w:val="0"/>
          </w:rPr>
        </w:sdtEndPr>
        <w:sdtContent>
          <w:r w:rsidR="00A979E1" w:rsidRPr="0029498B">
            <w:rPr>
              <w:b w:val="0"/>
            </w:rPr>
            <w:t>Agenda topics</w:t>
          </w:r>
        </w:sdtContent>
      </w:sdt>
    </w:p>
    <w:p w14:paraId="2DB9DE69" w14:textId="77777777" w:rsidR="00A979E1" w:rsidRDefault="00A979E1" w:rsidP="000E26DE">
      <w:pPr>
        <w:pStyle w:val="Heading2"/>
        <w:ind w:left="0"/>
      </w:pPr>
    </w:p>
    <w:p w14:paraId="6F9481B6" w14:textId="470CD509" w:rsidR="0007130C" w:rsidRDefault="00AE1A8F" w:rsidP="00DA220F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of overall project design</w:t>
      </w:r>
    </w:p>
    <w:p w14:paraId="45BB89D6" w14:textId="1C2671ED" w:rsidR="00DA220F" w:rsidRDefault="00AE1A8F" w:rsidP="00DA220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Front-end User Interface Application</w:t>
      </w:r>
    </w:p>
    <w:p w14:paraId="365C554F" w14:textId="10A84E33" w:rsidR="00AE1A8F" w:rsidRDefault="00AE1A8F" w:rsidP="00AE1A8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Cloud Database / Data handling service</w:t>
      </w:r>
    </w:p>
    <w:p w14:paraId="23CCAF34" w14:textId="4FF951D0" w:rsidR="00AE1A8F" w:rsidRDefault="00AE1A8F" w:rsidP="00AE1A8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Edge Connectors</w:t>
      </w:r>
    </w:p>
    <w:p w14:paraId="16330804" w14:textId="48374E97" w:rsidR="00AE1A8F" w:rsidRPr="00AB3316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  <w:b/>
        </w:rPr>
      </w:pPr>
      <w:r w:rsidRPr="00AB3316">
        <w:rPr>
          <w:rFonts w:asciiTheme="majorHAnsi" w:hAnsiTheme="majorHAnsi"/>
          <w:b/>
        </w:rPr>
        <w:t>OPC – MQTT</w:t>
      </w:r>
    </w:p>
    <w:p w14:paraId="5EC9D00F" w14:textId="64B6DFA3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XML – MQTT</w:t>
      </w:r>
    </w:p>
    <w:p w14:paraId="1C9117AC" w14:textId="7EBB0A7D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Modbus – MQTT</w:t>
      </w:r>
      <w:bookmarkStart w:id="0" w:name="_GoBack"/>
      <w:bookmarkEnd w:id="0"/>
    </w:p>
    <w:p w14:paraId="39E3739C" w14:textId="45ADEEE7" w:rsidR="00AE1A8F" w:rsidRPr="00AE1A8F" w:rsidRDefault="00AE1A8F" w:rsidP="00AE1A8F">
      <w:pPr>
        <w:rPr>
          <w:rFonts w:asciiTheme="majorHAnsi" w:hAnsiTheme="majorHAnsi"/>
        </w:rPr>
      </w:pPr>
    </w:p>
    <w:p w14:paraId="3CB2F420" w14:textId="0D551CD7" w:rsidR="00AE1A8F" w:rsidRDefault="00AE1A8F" w:rsidP="00AE1A8F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 w:rsidRPr="00AE1A8F">
        <w:rPr>
          <w:rFonts w:asciiTheme="majorHAnsi" w:hAnsiTheme="majorHAnsi"/>
        </w:rPr>
        <w:t>Progress U</w:t>
      </w:r>
      <w:r>
        <w:rPr>
          <w:rFonts w:asciiTheme="majorHAnsi" w:hAnsiTheme="majorHAnsi"/>
        </w:rPr>
        <w:t>pdate</w:t>
      </w:r>
    </w:p>
    <w:p w14:paraId="15402C90" w14:textId="0A170C5E" w:rsidR="00AE1A8F" w:rsidRDefault="00AE1A8F" w:rsidP="00AE1A8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Review of work done so far</w:t>
      </w:r>
    </w:p>
    <w:p w14:paraId="3142301E" w14:textId="21280A50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OPC core functionalities </w:t>
      </w:r>
    </w:p>
    <w:p w14:paraId="18206EA4" w14:textId="2A175AE7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MQTT core functionalities</w:t>
      </w:r>
    </w:p>
    <w:p w14:paraId="5D071274" w14:textId="350BA0B6" w:rsidR="00AE1A8F" w:rsidRDefault="00AE1A8F" w:rsidP="00AE1A8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Clarification on remaining work to be done</w:t>
      </w:r>
    </w:p>
    <w:p w14:paraId="71D0DFFC" w14:textId="7B0A3439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Service implementation for both OPC &amp; MQTT functionalities</w:t>
      </w:r>
    </w:p>
    <w:p w14:paraId="51825B81" w14:textId="2B921916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Testing on Cloud interface</w:t>
      </w:r>
    </w:p>
    <w:p w14:paraId="1ED91931" w14:textId="7F975800" w:rsidR="00AE1A8F" w:rsidRDefault="00AE1A8F" w:rsidP="00AE1A8F">
      <w:pPr>
        <w:pStyle w:val="ListParagraph"/>
        <w:numPr>
          <w:ilvl w:val="2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Deadline: End December 2019</w:t>
      </w:r>
    </w:p>
    <w:p w14:paraId="6C17EEAF" w14:textId="77777777" w:rsidR="00AE1A8F" w:rsidRDefault="00AE1A8F" w:rsidP="00AE1A8F">
      <w:pPr>
        <w:pStyle w:val="ListParagraph"/>
        <w:ind w:left="2232"/>
        <w:rPr>
          <w:rFonts w:asciiTheme="majorHAnsi" w:hAnsiTheme="majorHAnsi"/>
        </w:rPr>
      </w:pPr>
    </w:p>
    <w:p w14:paraId="2B39CF3E" w14:textId="0C90CAD0" w:rsidR="00AE1A8F" w:rsidRDefault="00AE1A8F" w:rsidP="00AE1A8F">
      <w:pPr>
        <w:pStyle w:val="ListParagraph"/>
        <w:numPr>
          <w:ilvl w:val="0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Additional Resources to be provided</w:t>
      </w:r>
    </w:p>
    <w:p w14:paraId="29C14F0D" w14:textId="2582FC0B" w:rsidR="00AE1A8F" w:rsidRPr="00AE1A8F" w:rsidRDefault="00AE1A8F" w:rsidP="00AE1A8F">
      <w:pPr>
        <w:pStyle w:val="ListParagraph"/>
        <w:numPr>
          <w:ilvl w:val="1"/>
          <w:numId w:val="22"/>
        </w:numPr>
        <w:rPr>
          <w:rFonts w:asciiTheme="majorHAnsi" w:hAnsiTheme="majorHAnsi"/>
        </w:rPr>
      </w:pPr>
      <w:r>
        <w:rPr>
          <w:rFonts w:asciiTheme="majorHAnsi" w:hAnsiTheme="majorHAnsi"/>
        </w:rPr>
        <w:t>Access to Cloud Client + Server API for testing</w:t>
      </w:r>
    </w:p>
    <w:p w14:paraId="625A1D34" w14:textId="6D2CA4FC" w:rsidR="002102B5" w:rsidRDefault="002102B5" w:rsidP="002102B5">
      <w:pPr>
        <w:rPr>
          <w:rFonts w:asciiTheme="majorHAnsi" w:hAnsiTheme="majorHAnsi"/>
        </w:rPr>
      </w:pPr>
    </w:p>
    <w:p w14:paraId="64C249A9" w14:textId="77777777" w:rsidR="00AE1A8F" w:rsidRPr="002102B5" w:rsidRDefault="00AE1A8F" w:rsidP="002102B5">
      <w:pPr>
        <w:rPr>
          <w:rFonts w:asciiTheme="majorHAnsi" w:hAnsiTheme="majorHAnsi"/>
        </w:rPr>
      </w:pPr>
    </w:p>
    <w:p w14:paraId="73A1FCEA" w14:textId="77777777" w:rsidR="00422FA9" w:rsidRPr="00422FA9" w:rsidRDefault="00422FA9" w:rsidP="00422FA9">
      <w:pPr>
        <w:rPr>
          <w:rFonts w:asciiTheme="majorHAnsi" w:hAnsiTheme="majorHAnsi"/>
        </w:rPr>
      </w:pPr>
    </w:p>
    <w:p w14:paraId="7999B1FF" w14:textId="2F463675" w:rsidR="00A979E1" w:rsidRDefault="00A979E1" w:rsidP="00875537">
      <w:pPr>
        <w:ind w:left="0"/>
      </w:pPr>
    </w:p>
    <w:p w14:paraId="6FDE595D" w14:textId="1495B615" w:rsidR="00602BC2" w:rsidRDefault="00602BC2" w:rsidP="00875537">
      <w:pPr>
        <w:ind w:left="0"/>
      </w:pPr>
    </w:p>
    <w:sectPr w:rsidR="00602BC2" w:rsidSect="00CB50F2">
      <w:footerReference w:type="default" r:id="rId8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8D855" w14:textId="77777777" w:rsidR="00FE6B05" w:rsidRDefault="00FE6B05">
      <w:pPr>
        <w:spacing w:after="0"/>
      </w:pPr>
      <w:r>
        <w:separator/>
      </w:r>
    </w:p>
  </w:endnote>
  <w:endnote w:type="continuationSeparator" w:id="0">
    <w:p w14:paraId="553A49F7" w14:textId="77777777" w:rsidR="00FE6B05" w:rsidRDefault="00FE6B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29BA98" w14:textId="77777777" w:rsidR="00F64438" w:rsidRDefault="00F64438" w:rsidP="00CB50F2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249E0" w14:textId="77777777" w:rsidR="00FE6B05" w:rsidRDefault="00FE6B05">
      <w:pPr>
        <w:spacing w:after="0"/>
      </w:pPr>
      <w:r>
        <w:separator/>
      </w:r>
    </w:p>
  </w:footnote>
  <w:footnote w:type="continuationSeparator" w:id="0">
    <w:p w14:paraId="08246517" w14:textId="77777777" w:rsidR="00FE6B05" w:rsidRDefault="00FE6B0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F610D"/>
    <w:multiLevelType w:val="hybridMultilevel"/>
    <w:tmpl w:val="EC0AFF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82692E"/>
    <w:multiLevelType w:val="hybridMultilevel"/>
    <w:tmpl w:val="D25E174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0B0F7F52"/>
    <w:multiLevelType w:val="hybridMultilevel"/>
    <w:tmpl w:val="61DA405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23CCCE48">
      <w:start w:val="10"/>
      <w:numFmt w:val="bullet"/>
      <w:lvlText w:val="-"/>
      <w:lvlJc w:val="left"/>
      <w:pPr>
        <w:ind w:left="3672" w:hanging="360"/>
      </w:pPr>
      <w:rPr>
        <w:rFonts w:ascii="Palatino Linotype" w:eastAsiaTheme="minorHAnsi" w:hAnsi="Palatino Linotype" w:cstheme="minorBidi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6C3746F"/>
    <w:multiLevelType w:val="hybridMultilevel"/>
    <w:tmpl w:val="2D7A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4B7F55"/>
    <w:multiLevelType w:val="hybridMultilevel"/>
    <w:tmpl w:val="D2780546"/>
    <w:lvl w:ilvl="0" w:tplc="FCBAF0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3125B"/>
    <w:multiLevelType w:val="hybridMultilevel"/>
    <w:tmpl w:val="C48A7A8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 w15:restartNumberingAfterBreak="0">
    <w:nsid w:val="2DD57D64"/>
    <w:multiLevelType w:val="hybridMultilevel"/>
    <w:tmpl w:val="6EC858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8D68E2"/>
    <w:multiLevelType w:val="hybridMultilevel"/>
    <w:tmpl w:val="EE18A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535545"/>
    <w:multiLevelType w:val="hybridMultilevel"/>
    <w:tmpl w:val="1A4A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500D1"/>
    <w:multiLevelType w:val="hybridMultilevel"/>
    <w:tmpl w:val="ECF4E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A30AF"/>
    <w:multiLevelType w:val="hybridMultilevel"/>
    <w:tmpl w:val="7096C5EE"/>
    <w:lvl w:ilvl="0" w:tplc="4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0DE2DE4"/>
    <w:multiLevelType w:val="hybridMultilevel"/>
    <w:tmpl w:val="730E4D3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8"/>
  </w:num>
  <w:num w:numId="13">
    <w:abstractNumId w:val="13"/>
  </w:num>
  <w:num w:numId="14">
    <w:abstractNumId w:val="15"/>
  </w:num>
  <w:num w:numId="15">
    <w:abstractNumId w:val="17"/>
  </w:num>
  <w:num w:numId="16">
    <w:abstractNumId w:val="16"/>
  </w:num>
  <w:num w:numId="17">
    <w:abstractNumId w:val="14"/>
  </w:num>
  <w:num w:numId="18">
    <w:abstractNumId w:val="11"/>
  </w:num>
  <w:num w:numId="19">
    <w:abstractNumId w:val="19"/>
  </w:num>
  <w:num w:numId="20">
    <w:abstractNumId w:val="21"/>
  </w:num>
  <w:num w:numId="21">
    <w:abstractNumId w:val="1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xMDexsDA3NTCwMLFU0lEKTi0uzszPAykwrAUA/vi7wywAAAA="/>
  </w:docVars>
  <w:rsids>
    <w:rsidRoot w:val="007B2D2D"/>
    <w:rsid w:val="00026AE4"/>
    <w:rsid w:val="00045AB5"/>
    <w:rsid w:val="00070820"/>
    <w:rsid w:val="0007130C"/>
    <w:rsid w:val="000A59D6"/>
    <w:rsid w:val="000B58C6"/>
    <w:rsid w:val="000E26DE"/>
    <w:rsid w:val="000E4F54"/>
    <w:rsid w:val="001005E5"/>
    <w:rsid w:val="00107A25"/>
    <w:rsid w:val="001118FD"/>
    <w:rsid w:val="001509B3"/>
    <w:rsid w:val="00151898"/>
    <w:rsid w:val="00152CC8"/>
    <w:rsid w:val="00154F0C"/>
    <w:rsid w:val="0017681F"/>
    <w:rsid w:val="0019214A"/>
    <w:rsid w:val="001C4546"/>
    <w:rsid w:val="001E4A32"/>
    <w:rsid w:val="002102B5"/>
    <w:rsid w:val="002133FD"/>
    <w:rsid w:val="002926E8"/>
    <w:rsid w:val="0029498B"/>
    <w:rsid w:val="00296357"/>
    <w:rsid w:val="002A39C3"/>
    <w:rsid w:val="002B6C94"/>
    <w:rsid w:val="002D5A1E"/>
    <w:rsid w:val="002E7469"/>
    <w:rsid w:val="002F4ABE"/>
    <w:rsid w:val="003033A1"/>
    <w:rsid w:val="003055F2"/>
    <w:rsid w:val="00327D3D"/>
    <w:rsid w:val="003424E1"/>
    <w:rsid w:val="00351948"/>
    <w:rsid w:val="0035795C"/>
    <w:rsid w:val="0037216A"/>
    <w:rsid w:val="003924D2"/>
    <w:rsid w:val="003A2FEE"/>
    <w:rsid w:val="003A5B84"/>
    <w:rsid w:val="003B1BCE"/>
    <w:rsid w:val="003C05F0"/>
    <w:rsid w:val="003C1B81"/>
    <w:rsid w:val="003C6B6C"/>
    <w:rsid w:val="003E1AFD"/>
    <w:rsid w:val="003F6D30"/>
    <w:rsid w:val="00410A16"/>
    <w:rsid w:val="0041439B"/>
    <w:rsid w:val="00422FA9"/>
    <w:rsid w:val="00444D8F"/>
    <w:rsid w:val="004E2C01"/>
    <w:rsid w:val="0052642B"/>
    <w:rsid w:val="00557792"/>
    <w:rsid w:val="005A584C"/>
    <w:rsid w:val="005A6000"/>
    <w:rsid w:val="005C5A43"/>
    <w:rsid w:val="005E6973"/>
    <w:rsid w:val="005E709A"/>
    <w:rsid w:val="005E7B12"/>
    <w:rsid w:val="005E7D19"/>
    <w:rsid w:val="00602BC2"/>
    <w:rsid w:val="00644F60"/>
    <w:rsid w:val="00651B8E"/>
    <w:rsid w:val="0066086F"/>
    <w:rsid w:val="00672A6F"/>
    <w:rsid w:val="0068607F"/>
    <w:rsid w:val="006928B4"/>
    <w:rsid w:val="006C6AD6"/>
    <w:rsid w:val="006D571F"/>
    <w:rsid w:val="006F5A3F"/>
    <w:rsid w:val="00712E70"/>
    <w:rsid w:val="00714174"/>
    <w:rsid w:val="00721FFB"/>
    <w:rsid w:val="007253CC"/>
    <w:rsid w:val="00754B00"/>
    <w:rsid w:val="007B2D2D"/>
    <w:rsid w:val="008258C3"/>
    <w:rsid w:val="008431CB"/>
    <w:rsid w:val="00853B63"/>
    <w:rsid w:val="00875537"/>
    <w:rsid w:val="0088531D"/>
    <w:rsid w:val="008C2C83"/>
    <w:rsid w:val="008C50DC"/>
    <w:rsid w:val="008E2FAF"/>
    <w:rsid w:val="009110A8"/>
    <w:rsid w:val="00927A50"/>
    <w:rsid w:val="0093449B"/>
    <w:rsid w:val="00937AB1"/>
    <w:rsid w:val="00947836"/>
    <w:rsid w:val="00961E72"/>
    <w:rsid w:val="009916AE"/>
    <w:rsid w:val="009A23BF"/>
    <w:rsid w:val="009B031A"/>
    <w:rsid w:val="009B14ED"/>
    <w:rsid w:val="009F27CC"/>
    <w:rsid w:val="00A4357A"/>
    <w:rsid w:val="00A830AE"/>
    <w:rsid w:val="00A979E1"/>
    <w:rsid w:val="00AB3316"/>
    <w:rsid w:val="00AB5602"/>
    <w:rsid w:val="00AB757E"/>
    <w:rsid w:val="00AD439B"/>
    <w:rsid w:val="00AE1A8F"/>
    <w:rsid w:val="00AF5AA6"/>
    <w:rsid w:val="00B059DC"/>
    <w:rsid w:val="00B13E22"/>
    <w:rsid w:val="00B22492"/>
    <w:rsid w:val="00B23F78"/>
    <w:rsid w:val="00B25115"/>
    <w:rsid w:val="00B42BA8"/>
    <w:rsid w:val="00B45E12"/>
    <w:rsid w:val="00B65D98"/>
    <w:rsid w:val="00BA5D40"/>
    <w:rsid w:val="00BB6DE6"/>
    <w:rsid w:val="00BF4F92"/>
    <w:rsid w:val="00C06ED1"/>
    <w:rsid w:val="00C35102"/>
    <w:rsid w:val="00C600CA"/>
    <w:rsid w:val="00C6321A"/>
    <w:rsid w:val="00C66AF4"/>
    <w:rsid w:val="00C85D70"/>
    <w:rsid w:val="00C9013A"/>
    <w:rsid w:val="00C9384B"/>
    <w:rsid w:val="00C94EE5"/>
    <w:rsid w:val="00CA3E80"/>
    <w:rsid w:val="00CB50F2"/>
    <w:rsid w:val="00CC7573"/>
    <w:rsid w:val="00CD70B0"/>
    <w:rsid w:val="00CF5C61"/>
    <w:rsid w:val="00D26707"/>
    <w:rsid w:val="00D6466C"/>
    <w:rsid w:val="00D90A37"/>
    <w:rsid w:val="00D9194E"/>
    <w:rsid w:val="00D9398C"/>
    <w:rsid w:val="00D95B2A"/>
    <w:rsid w:val="00DA220F"/>
    <w:rsid w:val="00DA58C1"/>
    <w:rsid w:val="00DC2307"/>
    <w:rsid w:val="00DC41E4"/>
    <w:rsid w:val="00DD5326"/>
    <w:rsid w:val="00DE5ABA"/>
    <w:rsid w:val="00DE79F0"/>
    <w:rsid w:val="00DF67A1"/>
    <w:rsid w:val="00E15EEF"/>
    <w:rsid w:val="00E30AC8"/>
    <w:rsid w:val="00E36726"/>
    <w:rsid w:val="00E44D34"/>
    <w:rsid w:val="00E52810"/>
    <w:rsid w:val="00E62E45"/>
    <w:rsid w:val="00E70F21"/>
    <w:rsid w:val="00EB43FE"/>
    <w:rsid w:val="00EB642C"/>
    <w:rsid w:val="00EF2413"/>
    <w:rsid w:val="00F23695"/>
    <w:rsid w:val="00F45ED3"/>
    <w:rsid w:val="00F51AFD"/>
    <w:rsid w:val="00F560A1"/>
    <w:rsid w:val="00F63D21"/>
    <w:rsid w:val="00F64438"/>
    <w:rsid w:val="00F66585"/>
    <w:rsid w:val="00FC130B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1FF00"/>
  <w15:chartTrackingRefBased/>
  <w15:docId w15:val="{AAE01353-5E23-4166-B046-F3EB741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0F21"/>
    <w:rPr>
      <w:spacing w:val="4"/>
    </w:rPr>
  </w:style>
  <w:style w:type="paragraph" w:styleId="Heading1">
    <w:name w:val="heading 1"/>
    <w:basedOn w:val="Normal"/>
    <w:link w:val="Heading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Heading3">
    <w:name w:val="heading 3"/>
    <w:basedOn w:val="Normal"/>
    <w:link w:val="Heading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eetingminutes">
    <w:name w:val="Meeting minutes"/>
    <w:basedOn w:val="TableNormal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SubtleReference">
    <w:name w:val="Subtle Reference"/>
    <w:basedOn w:val="DefaultParagraphFont"/>
    <w:uiPriority w:val="2"/>
    <w:qFormat/>
    <w:rsid w:val="00CB50F2"/>
    <w:rPr>
      <w:caps/>
      <w:smallCaps w:val="0"/>
      <w:color w:val="9F2936" w:themeColor="accent2"/>
    </w:rPr>
  </w:style>
  <w:style w:type="paragraph" w:styleId="Header">
    <w:name w:val="header"/>
    <w:basedOn w:val="Normal"/>
    <w:link w:val="Header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A979E1"/>
    <w:rPr>
      <w:rFonts w:eastAsiaTheme="minorEastAsia"/>
      <w:szCs w:val="21"/>
      <w:lang w:eastAsia="ja-JP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5C61"/>
  </w:style>
  <w:style w:type="paragraph" w:styleId="BlockText">
    <w:name w:val="Block Text"/>
    <w:basedOn w:val="Normal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F5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F5C61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5C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5C61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5C61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5C61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5C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5C61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5C61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5C61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5C61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5C61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F5C6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5C61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5C61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5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5C61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5C61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5C61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CF5C61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5C61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B50F2"/>
    <w:rPr>
      <w:rFonts w:eastAsiaTheme="minorEastAsia"/>
      <w:szCs w:val="21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CF5C6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C61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3">
    <w:name w:val="Grid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F5C61"/>
  </w:style>
  <w:style w:type="paragraph" w:styleId="HTMLAddress">
    <w:name w:val="HTML Address"/>
    <w:basedOn w:val="Normal"/>
    <w:link w:val="HTMLAddress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5C61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CF5C6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F5C61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F5C6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F5C61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F5C61"/>
  </w:style>
  <w:style w:type="paragraph" w:styleId="List">
    <w:name w:val="List"/>
    <w:basedOn w:val="Normal"/>
    <w:uiPriority w:val="99"/>
    <w:semiHidden/>
    <w:unhideWhenUsed/>
    <w:rsid w:val="00CF5C6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F5C6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F5C6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F5C6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F5C6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F5C6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F5C6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F5C6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2">
    <w:name w:val="List Table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3">
    <w:name w:val="List Table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5C61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F5C6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5C61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5C61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CF5C61"/>
  </w:style>
  <w:style w:type="table" w:styleId="PlainTable1">
    <w:name w:val="Plain Table 1"/>
    <w:basedOn w:val="TableNormal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5C61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CF5C61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0"/>
    <w:qFormat/>
    <w:rsid w:val="00A979E1"/>
    <w:rPr>
      <w:i/>
      <w:iCs/>
      <w:color w:val="auto"/>
    </w:rPr>
  </w:style>
  <w:style w:type="table" w:styleId="Table3Deffects1">
    <w:name w:val="Table 3D effects 1"/>
    <w:basedOn w:val="TableNormal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F5C61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F5C61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TOAHeading">
    <w:name w:val="toa heading"/>
    <w:basedOn w:val="Normal"/>
    <w:next w:val="Normal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F5C61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my\Downloads\TF034630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198BF74888421A9CA7879754CB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B8066-9ED8-48DB-B1F2-FA0CC9103446}"/>
      </w:docPartPr>
      <w:docPartBody>
        <w:p w:rsidR="00E5719F" w:rsidRDefault="008D764F">
          <w:pPr>
            <w:pStyle w:val="75198BF74888421A9CA7879754CBE0D4"/>
          </w:pPr>
          <w:r>
            <w:t>|</w:t>
          </w:r>
        </w:p>
      </w:docPartBody>
    </w:docPart>
    <w:docPart>
      <w:docPartPr>
        <w:name w:val="CF6787761C4745F48100778F1E64B8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356C2-6CF3-4A2C-A8AB-6411AA82F3FB}"/>
      </w:docPartPr>
      <w:docPartBody>
        <w:p w:rsidR="00E5719F" w:rsidRDefault="008D764F">
          <w:pPr>
            <w:pStyle w:val="CF6787761C4745F48100778F1E64B838"/>
          </w:pPr>
          <w:r w:rsidRPr="00CB50F2">
            <w:rPr>
              <w:rStyle w:val="SubtleReference"/>
            </w:rPr>
            <w:t>Minutes</w:t>
          </w:r>
        </w:p>
      </w:docPartBody>
    </w:docPart>
    <w:docPart>
      <w:docPartPr>
        <w:name w:val="6C55A6E36AC547679A404ADE1CCA8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22C5E-4FD1-4FA3-9CFC-BAB1EF64BE54}"/>
      </w:docPartPr>
      <w:docPartBody>
        <w:p w:rsidR="00E5719F" w:rsidRDefault="008D764F">
          <w:pPr>
            <w:pStyle w:val="6C55A6E36AC547679A404ADE1CCA8C6D"/>
          </w:pPr>
          <w:r>
            <w:rPr>
              <w:rStyle w:val="SubtleEmphasis"/>
            </w:rPr>
            <w:t>Location</w:t>
          </w:r>
        </w:p>
      </w:docPartBody>
    </w:docPart>
    <w:docPart>
      <w:docPartPr>
        <w:name w:val="78E5F1604770488C9297D88F41727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21DB7-EF3A-4B45-90F2-1B40765B7D60}"/>
      </w:docPartPr>
      <w:docPartBody>
        <w:p w:rsidR="00E5719F" w:rsidRDefault="008D764F">
          <w:pPr>
            <w:pStyle w:val="78E5F1604770488C9297D88F41727BA3"/>
          </w:pPr>
          <w:r w:rsidRPr="00A979E1">
            <w:t>Meeting called by</w:t>
          </w:r>
        </w:p>
      </w:docPartBody>
    </w:docPart>
    <w:docPart>
      <w:docPartPr>
        <w:name w:val="99D9AADD1EEE42A0B2C4D2990F06C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5B2A3-87B7-4FCA-97F1-E3DF857EF361}"/>
      </w:docPartPr>
      <w:docPartBody>
        <w:p w:rsidR="00E5719F" w:rsidRDefault="008D764F">
          <w:pPr>
            <w:pStyle w:val="99D9AADD1EEE42A0B2C4D2990F06CA16"/>
          </w:pPr>
          <w:r w:rsidRPr="00A979E1">
            <w:t>Type of meeting</w:t>
          </w:r>
        </w:p>
      </w:docPartBody>
    </w:docPart>
    <w:docPart>
      <w:docPartPr>
        <w:name w:val="7DC2D920E9444EF0B557CE31F20C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A558E-01E9-4951-888D-6DE5416A501D}"/>
      </w:docPartPr>
      <w:docPartBody>
        <w:p w:rsidR="00E5719F" w:rsidRDefault="008D764F">
          <w:pPr>
            <w:pStyle w:val="7DC2D920E9444EF0B557CE31F20C52D3"/>
          </w:pPr>
          <w:r w:rsidRPr="00A979E1">
            <w:t>Facilitator</w:t>
          </w:r>
        </w:p>
      </w:docPartBody>
    </w:docPart>
    <w:docPart>
      <w:docPartPr>
        <w:name w:val="B04CB3C50B4442B8BBEE3F7736FEC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00C4F-CF06-4879-881E-7D6C5C83BF65}"/>
      </w:docPartPr>
      <w:docPartBody>
        <w:p w:rsidR="00E5719F" w:rsidRDefault="008D764F">
          <w:pPr>
            <w:pStyle w:val="B04CB3C50B4442B8BBEE3F7736FECF11"/>
          </w:pPr>
          <w:r>
            <w:t>Agenda topics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4F"/>
    <w:rsid w:val="00144403"/>
    <w:rsid w:val="001B7139"/>
    <w:rsid w:val="00222A3B"/>
    <w:rsid w:val="002F7B7E"/>
    <w:rsid w:val="00301C1F"/>
    <w:rsid w:val="00334B70"/>
    <w:rsid w:val="00481E47"/>
    <w:rsid w:val="00491F9B"/>
    <w:rsid w:val="004A20EE"/>
    <w:rsid w:val="00560C65"/>
    <w:rsid w:val="005B546B"/>
    <w:rsid w:val="0071192E"/>
    <w:rsid w:val="0077192F"/>
    <w:rsid w:val="008055B2"/>
    <w:rsid w:val="008424CF"/>
    <w:rsid w:val="0088769C"/>
    <w:rsid w:val="008D764F"/>
    <w:rsid w:val="00BD3463"/>
    <w:rsid w:val="00BF7D94"/>
    <w:rsid w:val="00CB0453"/>
    <w:rsid w:val="00CB4D62"/>
    <w:rsid w:val="00DE4384"/>
    <w:rsid w:val="00E5719F"/>
    <w:rsid w:val="00F414AB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EFFD422EBF438BB0B7A462498BFDF2">
    <w:name w:val="DBEFFD422EBF438BB0B7A462498BFDF2"/>
  </w:style>
  <w:style w:type="paragraph" w:customStyle="1" w:styleId="75198BF74888421A9CA7879754CBE0D4">
    <w:name w:val="75198BF74888421A9CA7879754CBE0D4"/>
  </w:style>
  <w:style w:type="character" w:styleId="SubtleReference">
    <w:name w:val="Subtle Reference"/>
    <w:basedOn w:val="DefaultParagraphFont"/>
    <w:uiPriority w:val="2"/>
    <w:qFormat/>
    <w:rPr>
      <w:caps/>
      <w:smallCaps w:val="0"/>
      <w:color w:val="ED7D31" w:themeColor="accent2"/>
    </w:rPr>
  </w:style>
  <w:style w:type="paragraph" w:customStyle="1" w:styleId="CF6787761C4745F48100778F1E64B838">
    <w:name w:val="CF6787761C4745F48100778F1E64B838"/>
  </w:style>
  <w:style w:type="paragraph" w:customStyle="1" w:styleId="BBF0AD2F70C54CE6BA609AE3ED469585">
    <w:name w:val="BBF0AD2F70C54CE6BA609AE3ED469585"/>
  </w:style>
  <w:style w:type="character" w:styleId="SubtleEmphasis">
    <w:name w:val="Subtle Emphasis"/>
    <w:basedOn w:val="DefaultParagraphFont"/>
    <w:uiPriority w:val="10"/>
    <w:qFormat/>
    <w:rPr>
      <w:i/>
      <w:iCs/>
      <w:color w:val="auto"/>
    </w:rPr>
  </w:style>
  <w:style w:type="paragraph" w:customStyle="1" w:styleId="C2AA6B9667B94759B7F2CB75996CEF29">
    <w:name w:val="C2AA6B9667B94759B7F2CB75996CEF29"/>
  </w:style>
  <w:style w:type="paragraph" w:customStyle="1" w:styleId="335B00266F7C469B842FCEFB012E6B4D">
    <w:name w:val="335B00266F7C469B842FCEFB012E6B4D"/>
  </w:style>
  <w:style w:type="paragraph" w:customStyle="1" w:styleId="685B594F29C54A96AD473D286B8615F9">
    <w:name w:val="685B594F29C54A96AD473D286B8615F9"/>
  </w:style>
  <w:style w:type="paragraph" w:customStyle="1" w:styleId="6C55A6E36AC547679A404ADE1CCA8C6D">
    <w:name w:val="6C55A6E36AC547679A404ADE1CCA8C6D"/>
  </w:style>
  <w:style w:type="paragraph" w:customStyle="1" w:styleId="78E5F1604770488C9297D88F41727BA3">
    <w:name w:val="78E5F1604770488C9297D88F41727BA3"/>
  </w:style>
  <w:style w:type="paragraph" w:customStyle="1" w:styleId="A96504690B1047A39A9D8C583185BC09">
    <w:name w:val="A96504690B1047A39A9D8C583185BC09"/>
  </w:style>
  <w:style w:type="paragraph" w:customStyle="1" w:styleId="99D9AADD1EEE42A0B2C4D2990F06CA16">
    <w:name w:val="99D9AADD1EEE42A0B2C4D2990F06CA16"/>
  </w:style>
  <w:style w:type="paragraph" w:customStyle="1" w:styleId="51A0CC243C4E4339937759EA096E2C9C">
    <w:name w:val="51A0CC243C4E4339937759EA096E2C9C"/>
  </w:style>
  <w:style w:type="paragraph" w:customStyle="1" w:styleId="7DC2D920E9444EF0B557CE31F20C52D3">
    <w:name w:val="7DC2D920E9444EF0B557CE31F20C52D3"/>
  </w:style>
  <w:style w:type="paragraph" w:customStyle="1" w:styleId="868196CFA9D34CBAA9ED777A1ABCF7E6">
    <w:name w:val="868196CFA9D34CBAA9ED777A1ABCF7E6"/>
  </w:style>
  <w:style w:type="paragraph" w:customStyle="1" w:styleId="F8EA998A2FB54E0A9B4F41546765AAB8">
    <w:name w:val="F8EA998A2FB54E0A9B4F41546765AAB8"/>
  </w:style>
  <w:style w:type="paragraph" w:customStyle="1" w:styleId="7E9E44D8111449A497A000E4F5A73440">
    <w:name w:val="7E9E44D8111449A497A000E4F5A73440"/>
  </w:style>
  <w:style w:type="paragraph" w:customStyle="1" w:styleId="B2D1785299DB45F7A100035CF68C0F61">
    <w:name w:val="B2D1785299DB45F7A100035CF68C0F61"/>
  </w:style>
  <w:style w:type="paragraph" w:customStyle="1" w:styleId="B04CB3C50B4442B8BBEE3F7736FECF11">
    <w:name w:val="B04CB3C50B4442B8BBEE3F7736FECF11"/>
  </w:style>
  <w:style w:type="paragraph" w:customStyle="1" w:styleId="3001C4A5D75D4F6EB9C7A2E385DB93BC">
    <w:name w:val="3001C4A5D75D4F6EB9C7A2E385DB93BC"/>
  </w:style>
  <w:style w:type="paragraph" w:customStyle="1" w:styleId="990C2C509FF340D784CB1DA75B1AADB9">
    <w:name w:val="990C2C509FF340D784CB1DA75B1AADB9"/>
  </w:style>
  <w:style w:type="paragraph" w:customStyle="1" w:styleId="7DDE2100E48B4473944A73DF81BED409">
    <w:name w:val="7DDE2100E48B4473944A73DF81BED409"/>
  </w:style>
  <w:style w:type="paragraph" w:customStyle="1" w:styleId="6539B3874F8449E8A9410A3F8B38A309">
    <w:name w:val="6539B3874F8449E8A9410A3F8B38A309"/>
  </w:style>
  <w:style w:type="paragraph" w:customStyle="1" w:styleId="58910B71595B4C139AD8703E712F3866">
    <w:name w:val="58910B71595B4C139AD8703E712F3866"/>
  </w:style>
  <w:style w:type="paragraph" w:customStyle="1" w:styleId="BB83EC6427DB40CA987CD3E33F757EDC">
    <w:name w:val="BB83EC6427DB40CA987CD3E33F757EDC"/>
  </w:style>
  <w:style w:type="paragraph" w:customStyle="1" w:styleId="A44C475C7E2949B3B76EE84D14A3C289">
    <w:name w:val="A44C475C7E2949B3B76EE84D14A3C289"/>
  </w:style>
  <w:style w:type="paragraph" w:customStyle="1" w:styleId="E0812F048A534259BEDDAD461FA3E192">
    <w:name w:val="E0812F048A534259BEDDAD461FA3E192"/>
  </w:style>
  <w:style w:type="paragraph" w:customStyle="1" w:styleId="3A40E06DC602424C9FD1CB3C675DBCE4">
    <w:name w:val="3A40E06DC602424C9FD1CB3C675DBCE4"/>
  </w:style>
  <w:style w:type="paragraph" w:customStyle="1" w:styleId="4F305EE6D56B4A40B6CAFF547E24EC3A">
    <w:name w:val="4F305EE6D56B4A40B6CAFF547E24EC3A"/>
  </w:style>
  <w:style w:type="paragraph" w:customStyle="1" w:styleId="1CDDB031ABD04FAAA87AF564674D61C6">
    <w:name w:val="1CDDB031ABD04FAAA87AF564674D61C6"/>
  </w:style>
  <w:style w:type="paragraph" w:customStyle="1" w:styleId="5FF7E94AA3174FFE98F65D939C5D9DAD">
    <w:name w:val="5FF7E94AA3174FFE98F65D939C5D9DAD"/>
  </w:style>
  <w:style w:type="paragraph" w:customStyle="1" w:styleId="06CB7BA24C004D08B380A8B7EA9E403E">
    <w:name w:val="06CB7BA24C004D08B380A8B7EA9E403E"/>
  </w:style>
  <w:style w:type="paragraph" w:customStyle="1" w:styleId="328F2E64CF9940CBA15CBAB71EA58858">
    <w:name w:val="328F2E64CF9940CBA15CBAB71EA58858"/>
  </w:style>
  <w:style w:type="paragraph" w:customStyle="1" w:styleId="20F3D34E3B574336AB1710459CA876FF">
    <w:name w:val="20F3D34E3B574336AB1710459CA876FF"/>
  </w:style>
  <w:style w:type="paragraph" w:customStyle="1" w:styleId="63DBF7AEE974413CB877ABC7242347D3">
    <w:name w:val="63DBF7AEE974413CB877ABC7242347D3"/>
  </w:style>
  <w:style w:type="paragraph" w:customStyle="1" w:styleId="3861D5FD63ED4846970754BB5E9AF487">
    <w:name w:val="3861D5FD63ED4846970754BB5E9AF487"/>
  </w:style>
  <w:style w:type="paragraph" w:customStyle="1" w:styleId="C8AE5D956A6144F09BFDF8BB27727222">
    <w:name w:val="C8AE5D956A6144F09BFDF8BB27727222"/>
  </w:style>
  <w:style w:type="paragraph" w:customStyle="1" w:styleId="58ADD77418BA4B89B45703DD8E309639">
    <w:name w:val="58ADD77418BA4B89B45703DD8E309639"/>
  </w:style>
  <w:style w:type="paragraph" w:customStyle="1" w:styleId="B511FED947FF4AF5A9648BFB1C7A5318">
    <w:name w:val="B511FED947FF4AF5A9648BFB1C7A5318"/>
  </w:style>
  <w:style w:type="paragraph" w:customStyle="1" w:styleId="5E965F364AF54D51B17E3FBF4A77E84A">
    <w:name w:val="5E965F364AF54D51B17E3FBF4A77E84A"/>
  </w:style>
  <w:style w:type="paragraph" w:customStyle="1" w:styleId="59CB83DF1B3D4F0BB5196C238462B5B2">
    <w:name w:val="59CB83DF1B3D4F0BB5196C238462B5B2"/>
  </w:style>
  <w:style w:type="paragraph" w:customStyle="1" w:styleId="A5CB969900484DC08E2B18268E23F7CC">
    <w:name w:val="A5CB969900484DC08E2B18268E23F7CC"/>
  </w:style>
  <w:style w:type="paragraph" w:customStyle="1" w:styleId="86A8FC0CE4E84D9C8F162C989E79F32E">
    <w:name w:val="86A8FC0CE4E84D9C8F162C989E79F32E"/>
  </w:style>
  <w:style w:type="paragraph" w:customStyle="1" w:styleId="093D4AB63FC84392AF67E50F10D2BCFC">
    <w:name w:val="093D4AB63FC84392AF67E50F10D2BCFC"/>
  </w:style>
  <w:style w:type="paragraph" w:customStyle="1" w:styleId="6890F730B9684DE785427CC620A8E074">
    <w:name w:val="6890F730B9684DE785427CC620A8E074"/>
  </w:style>
  <w:style w:type="paragraph" w:customStyle="1" w:styleId="611C75791A3F488AA73DD34F8AA33058">
    <w:name w:val="611C75791A3F488AA73DD34F8AA33058"/>
  </w:style>
  <w:style w:type="paragraph" w:customStyle="1" w:styleId="768548F5105A498BB5FFB184A0CEEC3C">
    <w:name w:val="768548F5105A498BB5FFB184A0CEEC3C"/>
  </w:style>
  <w:style w:type="paragraph" w:customStyle="1" w:styleId="0C7557F4C4AC45E29C1839443B50FD2F">
    <w:name w:val="0C7557F4C4AC45E29C1839443B50FD2F"/>
  </w:style>
  <w:style w:type="paragraph" w:customStyle="1" w:styleId="197B1F1251B443A0826BBB9494FF882B">
    <w:name w:val="197B1F1251B443A0826BBB9494FF882B"/>
  </w:style>
  <w:style w:type="paragraph" w:customStyle="1" w:styleId="C61CD7EEDDD3489483F96F15C3E12B69">
    <w:name w:val="C61CD7EEDDD3489483F96F15C3E12B69"/>
  </w:style>
  <w:style w:type="paragraph" w:customStyle="1" w:styleId="2BC5C661441745E6AD30D7C57E149A75">
    <w:name w:val="2BC5C661441745E6AD30D7C57E149A75"/>
  </w:style>
  <w:style w:type="paragraph" w:customStyle="1" w:styleId="F6A9F875619B4B4BB190B3BD3CA46199">
    <w:name w:val="F6A9F875619B4B4BB190B3BD3CA46199"/>
  </w:style>
  <w:style w:type="paragraph" w:customStyle="1" w:styleId="3402C29C91694502A144CA8A6B5EDF26">
    <w:name w:val="3402C29C91694502A144CA8A6B5EDF26"/>
  </w:style>
  <w:style w:type="paragraph" w:customStyle="1" w:styleId="8ABFF337932641FAB25D456436B9FE97">
    <w:name w:val="8ABFF337932641FAB25D456436B9FE97"/>
  </w:style>
  <w:style w:type="paragraph" w:customStyle="1" w:styleId="E9A4560163FE42A88340FFE0DDA46466">
    <w:name w:val="E9A4560163FE42A88340FFE0DDA46466"/>
  </w:style>
  <w:style w:type="paragraph" w:customStyle="1" w:styleId="A1DEC21795AD46F1B4585105E3E38BC9">
    <w:name w:val="A1DEC21795AD46F1B4585105E3E38BC9"/>
  </w:style>
  <w:style w:type="paragraph" w:customStyle="1" w:styleId="2597A88A31CA42A4971476C05E7D462A">
    <w:name w:val="2597A88A31CA42A4971476C05E7D462A"/>
  </w:style>
  <w:style w:type="paragraph" w:customStyle="1" w:styleId="11A68AFD30F447D392CB1E2CA0ED84BE">
    <w:name w:val="11A68AFD30F447D392CB1E2CA0ED84BE"/>
  </w:style>
  <w:style w:type="paragraph" w:customStyle="1" w:styleId="04C71FAEFDFF4B67B815AB12B5F857EC">
    <w:name w:val="04C71FAEFDFF4B67B815AB12B5F857EC"/>
  </w:style>
  <w:style w:type="paragraph" w:customStyle="1" w:styleId="5B1FAAFF0E1B4634BB3B080171EB3833">
    <w:name w:val="5B1FAAFF0E1B4634BB3B080171EB3833"/>
  </w:style>
  <w:style w:type="paragraph" w:customStyle="1" w:styleId="A18C7F5F28C14404B2E7F0DAD7AEE2C6">
    <w:name w:val="A18C7F5F28C14404B2E7F0DAD7AEE2C6"/>
  </w:style>
  <w:style w:type="paragraph" w:customStyle="1" w:styleId="9E73D529964A4CB38C1C6150F693F04C">
    <w:name w:val="9E73D529964A4CB38C1C6150F693F04C"/>
  </w:style>
  <w:style w:type="paragraph" w:customStyle="1" w:styleId="E1424A8917F14464BAFDB6904D8E1839">
    <w:name w:val="E1424A8917F14464BAFDB6904D8E1839"/>
  </w:style>
  <w:style w:type="paragraph" w:customStyle="1" w:styleId="0E72E76DE174419A9FF6E8F123BE18E6">
    <w:name w:val="0E72E76DE174419A9FF6E8F123BE18E6"/>
  </w:style>
  <w:style w:type="paragraph" w:customStyle="1" w:styleId="FE7D5075EF924AC6A620848D42CA3EF4">
    <w:name w:val="FE7D5075EF924AC6A620848D42CA3EF4"/>
  </w:style>
  <w:style w:type="paragraph" w:customStyle="1" w:styleId="96FB8385D35644A4ABA4CFF4A5A2F2EE">
    <w:name w:val="96FB8385D35644A4ABA4CFF4A5A2F2EE"/>
  </w:style>
  <w:style w:type="paragraph" w:customStyle="1" w:styleId="36559A82DFB74C258CE3854BCF1E2CDD">
    <w:name w:val="36559A82DFB74C258CE3854BCF1E2CDD"/>
  </w:style>
  <w:style w:type="paragraph" w:customStyle="1" w:styleId="1075DFB304CF4FC18FF8F066A6BC97BC">
    <w:name w:val="1075DFB304CF4FC18FF8F066A6BC97BC"/>
  </w:style>
  <w:style w:type="paragraph" w:customStyle="1" w:styleId="27B1DF3517704767890475EC0EBD20B6">
    <w:name w:val="27B1DF3517704767890475EC0EBD20B6"/>
  </w:style>
  <w:style w:type="paragraph" w:customStyle="1" w:styleId="6543D857AD8F4E529E61975826B2BD4C">
    <w:name w:val="6543D857AD8F4E529E61975826B2BD4C"/>
  </w:style>
  <w:style w:type="paragraph" w:customStyle="1" w:styleId="86A4A2A87C664102A50050AF7AA790B8">
    <w:name w:val="86A4A2A87C664102A50050AF7AA790B8"/>
  </w:style>
  <w:style w:type="paragraph" w:customStyle="1" w:styleId="BFD343DC641C4E789EE2D2F33ECA7134">
    <w:name w:val="BFD343DC641C4E789EE2D2F33ECA7134"/>
  </w:style>
  <w:style w:type="paragraph" w:customStyle="1" w:styleId="31957E4E16844424A2D8C6A89C91803E">
    <w:name w:val="31957E4E16844424A2D8C6A89C91803E"/>
  </w:style>
  <w:style w:type="paragraph" w:customStyle="1" w:styleId="61F0FCF89A4842F9A0C960C3ABE8D4E0">
    <w:name w:val="61F0FCF89A4842F9A0C960C3ABE8D4E0"/>
  </w:style>
  <w:style w:type="paragraph" w:customStyle="1" w:styleId="61D130560FB14D6C97D211B5DA002DAD">
    <w:name w:val="61D130560FB14D6C97D211B5DA002DAD"/>
  </w:style>
  <w:style w:type="paragraph" w:customStyle="1" w:styleId="9820DBFEB928489B95A7457B740CC503">
    <w:name w:val="9820DBFEB928489B95A7457B740CC503"/>
  </w:style>
  <w:style w:type="paragraph" w:customStyle="1" w:styleId="B07CDABA6AE040C98609415129511609">
    <w:name w:val="B07CDABA6AE040C98609415129511609"/>
  </w:style>
  <w:style w:type="paragraph" w:customStyle="1" w:styleId="2F6C2836DA004B34B8853E0BCF17235D">
    <w:name w:val="2F6C2836DA004B34B8853E0BCF17235D"/>
  </w:style>
  <w:style w:type="paragraph" w:customStyle="1" w:styleId="CDDD0B167DD04E58AAC6E4319B349C93">
    <w:name w:val="CDDD0B167DD04E58AAC6E4319B349C93"/>
  </w:style>
  <w:style w:type="paragraph" w:customStyle="1" w:styleId="8B58D5751674404DBCE1531D0BAE977D">
    <w:name w:val="8B58D5751674404DBCE1531D0BAE977D"/>
  </w:style>
  <w:style w:type="paragraph" w:customStyle="1" w:styleId="826E28432376467C8856159F496AA1B2">
    <w:name w:val="826E28432376467C8856159F496AA1B2"/>
  </w:style>
  <w:style w:type="paragraph" w:customStyle="1" w:styleId="D6797169DEF04E29B0381A05966252B6">
    <w:name w:val="D6797169DEF04E29B0381A05966252B6"/>
  </w:style>
  <w:style w:type="paragraph" w:customStyle="1" w:styleId="E4545992A9EB4C78B6CA6B5B893A245D">
    <w:name w:val="E4545992A9EB4C78B6CA6B5B893A245D"/>
  </w:style>
  <w:style w:type="paragraph" w:customStyle="1" w:styleId="1F3284C6F089455D81F0A25F862020BF">
    <w:name w:val="1F3284C6F089455D81F0A25F862020BF"/>
  </w:style>
  <w:style w:type="paragraph" w:customStyle="1" w:styleId="F6EF4449966446609FEE16561BE1D5C6">
    <w:name w:val="F6EF4449966446609FEE16561BE1D5C6"/>
  </w:style>
  <w:style w:type="paragraph" w:customStyle="1" w:styleId="6A3B115A00C2480C9003907C2A65A69C">
    <w:name w:val="6A3B115A00C2480C9003907C2A65A69C"/>
  </w:style>
  <w:style w:type="paragraph" w:customStyle="1" w:styleId="8B5503B92A6E45FFBD7A77C1A97C64E9">
    <w:name w:val="8B5503B92A6E45FFBD7A77C1A97C64E9"/>
  </w:style>
  <w:style w:type="paragraph" w:customStyle="1" w:styleId="71559224A10D46E18E606C0E31E94B29">
    <w:name w:val="71559224A10D46E18E606C0E31E94B29"/>
  </w:style>
  <w:style w:type="paragraph" w:customStyle="1" w:styleId="D57673A36F9B47359ED8E5E8B8EE7368">
    <w:name w:val="D57673A36F9B47359ED8E5E8B8EE7368"/>
  </w:style>
  <w:style w:type="paragraph" w:customStyle="1" w:styleId="7287267DCD7847379AD01E7D0FE55430">
    <w:name w:val="7287267DCD7847379AD01E7D0FE55430"/>
  </w:style>
  <w:style w:type="paragraph" w:customStyle="1" w:styleId="C81E996A7EB44AF8B9D5D20B043F0320">
    <w:name w:val="C81E996A7EB44AF8B9D5D20B043F0320"/>
  </w:style>
  <w:style w:type="paragraph" w:customStyle="1" w:styleId="2582C1C9ABD74017B5708A6DDE338100">
    <w:name w:val="2582C1C9ABD74017B5708A6DDE338100"/>
  </w:style>
  <w:style w:type="paragraph" w:customStyle="1" w:styleId="E1B016904C024972A11D5ADA05A544C0">
    <w:name w:val="E1B016904C024972A11D5ADA05A544C0"/>
  </w:style>
  <w:style w:type="paragraph" w:customStyle="1" w:styleId="E10AFBD900834D14A1BE096807741428">
    <w:name w:val="E10AFBD900834D14A1BE096807741428"/>
  </w:style>
  <w:style w:type="paragraph" w:customStyle="1" w:styleId="C4B8BD6DE271434BB626290019DB890B">
    <w:name w:val="C4B8BD6DE271434BB626290019DB890B"/>
  </w:style>
  <w:style w:type="paragraph" w:customStyle="1" w:styleId="2138569152244C128C9A3EABA6956CB6">
    <w:name w:val="2138569152244C128C9A3EABA6956CB6"/>
  </w:style>
  <w:style w:type="paragraph" w:customStyle="1" w:styleId="D65AA12A2B684F9DB26BB4CDE1A87A13">
    <w:name w:val="D65AA12A2B684F9DB26BB4CDE1A87A13"/>
  </w:style>
  <w:style w:type="paragraph" w:customStyle="1" w:styleId="12A65276596F49BCA07D7AB984B57539">
    <w:name w:val="12A65276596F49BCA07D7AB984B57539"/>
  </w:style>
  <w:style w:type="paragraph" w:customStyle="1" w:styleId="E47B9BFE64C54389B7D056F4F68738D9">
    <w:name w:val="E47B9BFE64C54389B7D056F4F68738D9"/>
  </w:style>
  <w:style w:type="paragraph" w:customStyle="1" w:styleId="611E85BF34D84AB0889F02363CFFB6F2">
    <w:name w:val="611E85BF34D84AB0889F02363CFFB6F2"/>
  </w:style>
  <w:style w:type="paragraph" w:customStyle="1" w:styleId="B1D68B3B9EAF4FEC9206FB3DE190AD06">
    <w:name w:val="B1D68B3B9EAF4FEC9206FB3DE190AD06"/>
    <w:rsid w:val="008D764F"/>
  </w:style>
  <w:style w:type="paragraph" w:customStyle="1" w:styleId="431878855F82490EB6C6153E9DA005F2">
    <w:name w:val="431878855F82490EB6C6153E9DA005F2"/>
    <w:rsid w:val="008D76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TF03463080.dotx</Template>
  <TotalTime>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Yiu</dc:creator>
  <cp:keywords/>
  <dc:description/>
  <cp:lastModifiedBy>ANDREW WOON YONG TIAN</cp:lastModifiedBy>
  <cp:revision>2</cp:revision>
  <dcterms:created xsi:type="dcterms:W3CDTF">2019-11-29T08:02:00Z</dcterms:created>
  <dcterms:modified xsi:type="dcterms:W3CDTF">2019-11-29T08:02:00Z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